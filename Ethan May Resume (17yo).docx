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4F21B203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547D11EA" w14:textId="77777777" w:rsidR="00647A4B" w:rsidRDefault="00443083" w:rsidP="0044308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2F1746C0" wp14:editId="2B01FD8E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60960</wp:posOffset>
                  </wp:positionV>
                  <wp:extent cx="2265680" cy="1701800"/>
                  <wp:effectExtent l="57150" t="57150" r="363220" b="3365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oodphotoofm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680" cy="170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2" w:type="dxa"/>
            <w:vMerge w:val="restart"/>
          </w:tcPr>
          <w:p w14:paraId="5D25331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7727026D" w14:textId="77777777" w:rsidR="00443083" w:rsidRDefault="00443083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2E950B75" w14:textId="77777777" w:rsidR="00443083" w:rsidRDefault="00443083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26E544B9" w14:textId="77777777" w:rsidR="00443083" w:rsidRDefault="00443083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448A300B" w14:textId="77777777" w:rsidR="00443083" w:rsidRDefault="00443083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0461F0BD" w14:textId="77777777" w:rsidR="00443083" w:rsidRDefault="00443083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3C5D34DD" w14:textId="77777777" w:rsidR="00443083" w:rsidRDefault="00443083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5EC1D095" w14:textId="77777777" w:rsidR="00443083" w:rsidRDefault="00443083" w:rsidP="00443083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4C6BDD36" w14:textId="6DB0D93E" w:rsidR="00647A4B" w:rsidRPr="00590471" w:rsidRDefault="009E7839" w:rsidP="002E265A">
            <w:pPr>
              <w:pStyle w:val="Title"/>
              <w:spacing w:line="480" w:lineRule="auto"/>
            </w:pPr>
            <w:r>
              <w:t>Ethan</w:t>
            </w:r>
            <w:r w:rsidR="00647A4B">
              <w:t xml:space="preserve"> </w:t>
            </w:r>
            <w:r>
              <w:t>May</w:t>
            </w:r>
            <w:r w:rsidR="00CB7DED">
              <w:t xml:space="preserve"> (AGE: 17)</w:t>
            </w:r>
          </w:p>
          <w:p w14:paraId="61124ED6" w14:textId="77777777" w:rsidR="00647A4B" w:rsidRDefault="00647A4B" w:rsidP="002E265A">
            <w:pPr>
              <w:pStyle w:val="Heading1"/>
              <w:spacing w:line="480" w:lineRule="auto"/>
            </w:pPr>
            <w:r w:rsidRPr="000F7D04">
              <w:t>Experience</w:t>
            </w:r>
          </w:p>
          <w:p w14:paraId="16674901" w14:textId="77777777" w:rsidR="00647A4B" w:rsidRDefault="009E7839" w:rsidP="002E265A">
            <w:pPr>
              <w:pStyle w:val="Heading2"/>
              <w:spacing w:line="480" w:lineRule="auto"/>
            </w:pPr>
            <w:r>
              <w:t>May 23</w:t>
            </w:r>
            <w:r w:rsidRPr="002E265A">
              <w:rPr>
                <w:vertAlign w:val="superscript"/>
              </w:rPr>
              <w:t>rd</w:t>
            </w:r>
            <w:r w:rsidR="00443083">
              <w:t>, 2018</w:t>
            </w:r>
            <w:r w:rsidR="00647A4B">
              <w:t>–</w:t>
            </w:r>
            <w:r w:rsidR="002E265A">
              <w:t>October 20</w:t>
            </w:r>
            <w:r w:rsidR="002E265A" w:rsidRPr="002E265A">
              <w:rPr>
                <w:vertAlign w:val="superscript"/>
              </w:rPr>
              <w:t>th</w:t>
            </w:r>
            <w:r w:rsidR="00443083">
              <w:t>, 2018</w:t>
            </w:r>
          </w:p>
          <w:p w14:paraId="13685600" w14:textId="315C1D9D" w:rsidR="00647A4B" w:rsidRDefault="00FD2CBC" w:rsidP="002E265A">
            <w:pPr>
              <w:spacing w:line="480" w:lineRule="auto"/>
            </w:pPr>
            <w:r>
              <w:t>Cashier/</w:t>
            </w:r>
            <w:r w:rsidR="002E265A">
              <w:t>Crewmember</w:t>
            </w:r>
            <w:r w:rsidR="00F51250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 w:rsidR="002E265A">
              <w:t>Entry Level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 w:rsidR="002E265A">
              <w:t>Fanci Freez</w:t>
            </w:r>
            <w:r w:rsidR="00B863AD">
              <w:t xml:space="preserve"> (5mo)</w:t>
            </w:r>
          </w:p>
          <w:p w14:paraId="24B7FF0A" w14:textId="75772AE2" w:rsidR="00647A4B" w:rsidRDefault="002E265A" w:rsidP="002E265A">
            <w:pPr>
              <w:pStyle w:val="Heading2"/>
              <w:spacing w:line="480" w:lineRule="auto"/>
            </w:pPr>
            <w:r>
              <w:t>November 2017</w:t>
            </w:r>
            <w:r w:rsidR="00647A4B">
              <w:t>–</w:t>
            </w:r>
            <w:r w:rsidR="00CB7DED">
              <w:t xml:space="preserve"> February 2018</w:t>
            </w:r>
          </w:p>
          <w:p w14:paraId="41BFEF96" w14:textId="7ED29C45" w:rsidR="00647A4B" w:rsidRDefault="00CB7DED" w:rsidP="002E265A">
            <w:pPr>
              <w:spacing w:line="480" w:lineRule="auto"/>
            </w:pPr>
            <w:r>
              <w:t>Intern</w:t>
            </w:r>
            <w:r w:rsidR="00F51250" w:rsidRPr="00F51250">
              <w:t xml:space="preserve"> </w:t>
            </w:r>
            <w:r w:rsidR="00647A4B" w:rsidRPr="00F51250">
              <w:t xml:space="preserve">• </w:t>
            </w:r>
            <w:r>
              <w:t>Blocksmith VR Start-up</w:t>
            </w:r>
            <w:r w:rsidR="00B863AD">
              <w:t xml:space="preserve"> (2mo)</w:t>
            </w:r>
          </w:p>
          <w:p w14:paraId="7B5715DF" w14:textId="77777777" w:rsidR="00647A4B" w:rsidRDefault="00647A4B" w:rsidP="002E265A">
            <w:pPr>
              <w:pStyle w:val="Heading1"/>
              <w:spacing w:line="480" w:lineRule="auto"/>
            </w:pPr>
            <w:r w:rsidRPr="000F7D04">
              <w:t>Education</w:t>
            </w:r>
          </w:p>
          <w:p w14:paraId="56EEF7AF" w14:textId="77777777" w:rsidR="00647A4B" w:rsidRPr="00F51250" w:rsidRDefault="009E7839" w:rsidP="002E265A">
            <w:pPr>
              <w:pStyle w:val="Heading2"/>
              <w:spacing w:line="480" w:lineRule="auto"/>
            </w:pPr>
            <w:r>
              <w:t>Rocky Mountain High School</w:t>
            </w:r>
            <w:r w:rsidR="00647A4B" w:rsidRPr="00F51250">
              <w:t xml:space="preserve">, </w:t>
            </w:r>
            <w:r>
              <w:t>Meridian, Idaho</w:t>
            </w:r>
          </w:p>
          <w:p w14:paraId="28A0CF2A" w14:textId="054F4C12" w:rsidR="00647A4B" w:rsidRDefault="009E7839" w:rsidP="002E265A">
            <w:pPr>
              <w:pStyle w:val="ListBullet"/>
              <w:spacing w:line="480" w:lineRule="auto"/>
            </w:pPr>
            <w:r>
              <w:t>3.6 GPA</w:t>
            </w:r>
          </w:p>
          <w:p w14:paraId="3C3848E3" w14:textId="5119BB46" w:rsidR="009E7839" w:rsidRDefault="00CB7DED" w:rsidP="002E265A">
            <w:pPr>
              <w:pStyle w:val="ListBullet"/>
              <w:spacing w:line="480" w:lineRule="auto"/>
            </w:pPr>
            <w:r>
              <w:t>Have Taken/Will Take</w:t>
            </w:r>
            <w:r w:rsidR="00B863AD">
              <w:t xml:space="preserve"> 8</w:t>
            </w:r>
            <w:bookmarkStart w:id="0" w:name="_GoBack"/>
            <w:bookmarkEnd w:id="0"/>
            <w:r w:rsidR="009E7839">
              <w:t xml:space="preserve"> AP/Honors Courses</w:t>
            </w:r>
          </w:p>
          <w:p w14:paraId="56510302" w14:textId="2D5F06B0" w:rsidR="009E7839" w:rsidRDefault="009E7839" w:rsidP="002E265A">
            <w:pPr>
              <w:pStyle w:val="ListBullet"/>
              <w:spacing w:line="480" w:lineRule="auto"/>
            </w:pPr>
            <w:r>
              <w:t xml:space="preserve">Includes </w:t>
            </w:r>
            <w:r w:rsidR="00CB7DED">
              <w:t>4</w:t>
            </w:r>
            <w:r>
              <w:t xml:space="preserve"> BSU Courses</w:t>
            </w:r>
          </w:p>
          <w:p w14:paraId="7CED35B2" w14:textId="77777777" w:rsidR="00647A4B" w:rsidRPr="000F7D04" w:rsidRDefault="00647A4B" w:rsidP="002E265A">
            <w:pPr>
              <w:pStyle w:val="Heading1"/>
              <w:spacing w:line="480" w:lineRule="auto"/>
            </w:pPr>
            <w:r w:rsidRPr="000F7D04">
              <w:t>Communication</w:t>
            </w:r>
          </w:p>
          <w:p w14:paraId="3331E2EE" w14:textId="05019A9F" w:rsidR="00647A4B" w:rsidRDefault="002E265A" w:rsidP="002E265A">
            <w:pPr>
              <w:spacing w:line="480" w:lineRule="auto"/>
            </w:pPr>
            <w:r>
              <w:t>I have no problem listening to directions or taking initiative</w:t>
            </w:r>
            <w:r w:rsidR="00443083">
              <w:t>.</w:t>
            </w:r>
            <w:r>
              <w:t xml:space="preserve"> If I need </w:t>
            </w:r>
            <w:r w:rsidR="00CB7DED">
              <w:t>assistance, I am completely open to asking for it</w:t>
            </w:r>
            <w:r w:rsidR="00443083">
              <w:t>.</w:t>
            </w:r>
            <w:r>
              <w:t xml:space="preserve"> I will always make the best decision I </w:t>
            </w:r>
            <w:r w:rsidR="00443083">
              <w:t>can,</w:t>
            </w:r>
            <w:r>
              <w:t xml:space="preserve"> and I will put my best effort towards making </w:t>
            </w:r>
            <w:r w:rsidR="00443083">
              <w:t xml:space="preserve">my </w:t>
            </w:r>
            <w:r>
              <w:t xml:space="preserve">Customers </w:t>
            </w:r>
            <w:r w:rsidR="00443083">
              <w:t xml:space="preserve">and </w:t>
            </w:r>
            <w:r>
              <w:t xml:space="preserve">Superiors happy. </w:t>
            </w:r>
          </w:p>
          <w:p w14:paraId="1BDB8248" w14:textId="77777777" w:rsidR="00647A4B" w:rsidRPr="00590471" w:rsidRDefault="00647A4B" w:rsidP="002E265A">
            <w:pPr>
              <w:pStyle w:val="Heading1"/>
              <w:spacing w:line="480" w:lineRule="auto"/>
            </w:pPr>
          </w:p>
        </w:tc>
      </w:tr>
      <w:tr w:rsidR="00F51250" w14:paraId="272C0B16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5AB6FD39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391D4F45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3476E28F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4FDE4F48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1E945400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3B674B7B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04C79277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774A9E78" w14:textId="77777777" w:rsid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</w:p>
          <w:p w14:paraId="04AE4720" w14:textId="77777777" w:rsidR="00F51250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  <w:color w:val="FFFFFF" w:themeColor="background2"/>
                <w:sz w:val="24"/>
              </w:rPr>
            </w:pPr>
            <w:r w:rsidRPr="00443083">
              <w:rPr>
                <w:rFonts w:ascii="Times New Roman" w:hAnsi="Times New Roman"/>
                <w:b/>
                <w:color w:val="FFFFFF" w:themeColor="background2"/>
                <w:sz w:val="24"/>
              </w:rPr>
              <w:t>Ethan May &amp; Abbie May (Sister)</w:t>
            </w:r>
          </w:p>
          <w:p w14:paraId="2CEB4EE6" w14:textId="77777777" w:rsidR="00443083" w:rsidRPr="00443083" w:rsidRDefault="00443083" w:rsidP="00443083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5A3E90D7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2D47664B" w14:textId="77777777" w:rsidR="00F51250" w:rsidRPr="00222466" w:rsidRDefault="00F51250" w:rsidP="002E265A">
            <w:pPr>
              <w:widowControl w:val="0"/>
              <w:autoSpaceDE w:val="0"/>
              <w:autoSpaceDN w:val="0"/>
              <w:adjustRightInd w:val="0"/>
              <w:spacing w:after="0" w:line="480" w:lineRule="auto"/>
            </w:pPr>
          </w:p>
        </w:tc>
      </w:tr>
      <w:tr w:rsidR="00071E84" w14:paraId="549211CC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5FB21B8A" w14:textId="77777777" w:rsidR="00071E84" w:rsidRPr="00443083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2"/>
              </w:rPr>
            </w:pPr>
            <w:r w:rsidRPr="00443083">
              <w:rPr>
                <w:noProof/>
                <w:color w:val="FFFFFF" w:themeColor="background2"/>
              </w:rPr>
              <w:drawing>
                <wp:inline distT="0" distB="0" distL="0" distR="0" wp14:anchorId="06690735" wp14:editId="06462ED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ED76116" w14:textId="77777777" w:rsidR="00071E84" w:rsidRPr="00443083" w:rsidRDefault="002E265A" w:rsidP="00071E84">
            <w:pPr>
              <w:pStyle w:val="Information"/>
              <w:rPr>
                <w:b/>
                <w:color w:val="FFFFFF" w:themeColor="background2"/>
              </w:rPr>
            </w:pPr>
            <w:r w:rsidRPr="00443083">
              <w:rPr>
                <w:b/>
                <w:color w:val="FFFFFF" w:themeColor="background2"/>
              </w:rPr>
              <w:t>3880 W. Riva Capri St.</w:t>
            </w:r>
          </w:p>
          <w:p w14:paraId="37B46EAC" w14:textId="77777777" w:rsidR="00071E84" w:rsidRPr="00443083" w:rsidRDefault="002E265A" w:rsidP="00071E84">
            <w:pPr>
              <w:pStyle w:val="Information"/>
              <w:rPr>
                <w:b/>
                <w:color w:val="FFFFFF" w:themeColor="background2"/>
              </w:rPr>
            </w:pPr>
            <w:r w:rsidRPr="00443083">
              <w:rPr>
                <w:b/>
                <w:color w:val="FFFFFF" w:themeColor="background2"/>
              </w:rPr>
              <w:t>Meridian, 83646</w:t>
            </w:r>
          </w:p>
        </w:tc>
        <w:tc>
          <w:tcPr>
            <w:tcW w:w="1062" w:type="dxa"/>
            <w:vMerge/>
          </w:tcPr>
          <w:p w14:paraId="2006829F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4CDC1D7" w14:textId="77777777" w:rsidR="00071E84" w:rsidRDefault="00071E84" w:rsidP="002E265A">
            <w:pPr>
              <w:pStyle w:val="Heading1"/>
              <w:spacing w:line="480" w:lineRule="auto"/>
            </w:pPr>
          </w:p>
        </w:tc>
      </w:tr>
      <w:tr w:rsidR="00647A4B" w14:paraId="7168D4BB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2C19DE6" w14:textId="77777777" w:rsidR="00647A4B" w:rsidRPr="00443083" w:rsidRDefault="00647A4B" w:rsidP="00071E84">
            <w:pPr>
              <w:pStyle w:val="NoSpacing"/>
              <w:rPr>
                <w:b/>
                <w:color w:val="FFFFFF" w:themeColor="background2"/>
              </w:rPr>
            </w:pPr>
          </w:p>
        </w:tc>
        <w:tc>
          <w:tcPr>
            <w:tcW w:w="1062" w:type="dxa"/>
            <w:vMerge/>
          </w:tcPr>
          <w:p w14:paraId="58D32B6A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355774" w14:textId="77777777" w:rsidR="00647A4B" w:rsidRDefault="00647A4B" w:rsidP="002E265A">
            <w:pPr>
              <w:pStyle w:val="Heading1"/>
              <w:spacing w:line="480" w:lineRule="auto"/>
            </w:pPr>
          </w:p>
        </w:tc>
      </w:tr>
      <w:tr w:rsidR="00071E84" w14:paraId="36E9782F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5DB5F0BC" w14:textId="77777777" w:rsidR="00071E84" w:rsidRPr="00443083" w:rsidRDefault="00071E84" w:rsidP="00222466">
            <w:pPr>
              <w:pStyle w:val="Information"/>
              <w:rPr>
                <w:color w:val="FFFFFF" w:themeColor="background2"/>
              </w:rPr>
            </w:pPr>
            <w:r w:rsidRPr="00443083">
              <w:rPr>
                <w:noProof/>
                <w:color w:val="FFFFFF" w:themeColor="background2"/>
              </w:rPr>
              <w:drawing>
                <wp:inline distT="0" distB="0" distL="0" distR="0" wp14:anchorId="4D7F6C28" wp14:editId="2C651F03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7E13E3B" w14:textId="77777777" w:rsidR="00071E84" w:rsidRPr="00443083" w:rsidRDefault="002E265A" w:rsidP="00222466">
            <w:pPr>
              <w:pStyle w:val="Information"/>
              <w:rPr>
                <w:b/>
                <w:color w:val="FFFFFF" w:themeColor="background2"/>
              </w:rPr>
            </w:pPr>
            <w:r w:rsidRPr="00443083">
              <w:rPr>
                <w:b/>
                <w:color w:val="FFFFFF" w:themeColor="background2"/>
              </w:rPr>
              <w:t>+1 (208) 890-4788</w:t>
            </w:r>
          </w:p>
        </w:tc>
        <w:tc>
          <w:tcPr>
            <w:tcW w:w="1062" w:type="dxa"/>
            <w:vMerge/>
          </w:tcPr>
          <w:p w14:paraId="071D206C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371918D" w14:textId="77777777" w:rsidR="00071E84" w:rsidRDefault="00071E84" w:rsidP="002E265A">
            <w:pPr>
              <w:pStyle w:val="Heading1"/>
              <w:spacing w:line="480" w:lineRule="auto"/>
            </w:pPr>
          </w:p>
        </w:tc>
      </w:tr>
      <w:tr w:rsidR="00647A4B" w14:paraId="763B5EF8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35B47220" w14:textId="77777777" w:rsidR="00647A4B" w:rsidRPr="00443083" w:rsidRDefault="00647A4B" w:rsidP="00071E84">
            <w:pPr>
              <w:pStyle w:val="NoSpacing"/>
              <w:rPr>
                <w:b/>
                <w:color w:val="FFFFFF" w:themeColor="background2"/>
              </w:rPr>
            </w:pPr>
          </w:p>
        </w:tc>
        <w:tc>
          <w:tcPr>
            <w:tcW w:w="1062" w:type="dxa"/>
            <w:vMerge/>
          </w:tcPr>
          <w:p w14:paraId="668B014D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DBDD257" w14:textId="77777777" w:rsidR="00647A4B" w:rsidRDefault="00647A4B" w:rsidP="002E265A">
            <w:pPr>
              <w:pStyle w:val="Heading1"/>
              <w:spacing w:line="480" w:lineRule="auto"/>
            </w:pPr>
          </w:p>
        </w:tc>
      </w:tr>
      <w:tr w:rsidR="00071E84" w14:paraId="1057D0E8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EB74A9A" w14:textId="77777777" w:rsidR="00071E84" w:rsidRPr="00443083" w:rsidRDefault="00071E84" w:rsidP="00222466">
            <w:pPr>
              <w:pStyle w:val="Information"/>
              <w:rPr>
                <w:color w:val="FFFFFF" w:themeColor="background2"/>
              </w:rPr>
            </w:pPr>
            <w:r w:rsidRPr="00443083">
              <w:rPr>
                <w:noProof/>
                <w:color w:val="FFFFFF" w:themeColor="background2"/>
              </w:rPr>
              <w:drawing>
                <wp:inline distT="0" distB="0" distL="0" distR="0" wp14:anchorId="3E637FD2" wp14:editId="0A2B6AF1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8B5CF30" w14:textId="77777777" w:rsidR="00071E84" w:rsidRPr="00443083" w:rsidRDefault="002E265A" w:rsidP="00222466">
            <w:pPr>
              <w:pStyle w:val="Information"/>
              <w:rPr>
                <w:b/>
                <w:color w:val="FFFFFF" w:themeColor="background2"/>
              </w:rPr>
            </w:pPr>
            <w:r w:rsidRPr="00443083">
              <w:rPr>
                <w:b/>
                <w:color w:val="FFFFFF" w:themeColor="background2"/>
              </w:rPr>
              <w:t>ethaniel.may@gmail.com</w:t>
            </w:r>
          </w:p>
        </w:tc>
        <w:tc>
          <w:tcPr>
            <w:tcW w:w="1062" w:type="dxa"/>
            <w:vMerge/>
          </w:tcPr>
          <w:p w14:paraId="31DA24BA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8BFC791" w14:textId="77777777" w:rsidR="00071E84" w:rsidRDefault="00071E84" w:rsidP="002E265A">
            <w:pPr>
              <w:pStyle w:val="Heading1"/>
              <w:spacing w:line="480" w:lineRule="auto"/>
            </w:pPr>
          </w:p>
        </w:tc>
      </w:tr>
      <w:tr w:rsidR="00647A4B" w14:paraId="58FBD882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3F615D9" w14:textId="77777777" w:rsidR="00647A4B" w:rsidRPr="00443083" w:rsidRDefault="00647A4B" w:rsidP="00071E84">
            <w:pPr>
              <w:pStyle w:val="NoSpacing"/>
              <w:rPr>
                <w:b/>
                <w:color w:val="FFFFFF" w:themeColor="background2"/>
              </w:rPr>
            </w:pPr>
          </w:p>
        </w:tc>
        <w:tc>
          <w:tcPr>
            <w:tcW w:w="1062" w:type="dxa"/>
            <w:vMerge/>
          </w:tcPr>
          <w:p w14:paraId="62B0D6D5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52EA1A4" w14:textId="77777777" w:rsidR="00647A4B" w:rsidRDefault="00647A4B" w:rsidP="005801E5">
            <w:pPr>
              <w:pStyle w:val="Heading1"/>
            </w:pPr>
          </w:p>
        </w:tc>
      </w:tr>
      <w:tr w:rsidR="00071E84" w14:paraId="26FC176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0ADDB73" w14:textId="77777777" w:rsidR="00071E84" w:rsidRPr="00443083" w:rsidRDefault="00071E84" w:rsidP="00222466">
            <w:pPr>
              <w:pStyle w:val="Information"/>
              <w:rPr>
                <w:color w:val="FFFFFF" w:themeColor="background2"/>
              </w:rPr>
            </w:pPr>
            <w:r w:rsidRPr="00443083">
              <w:rPr>
                <w:noProof/>
                <w:color w:val="FFFFFF" w:themeColor="background2"/>
              </w:rPr>
              <w:drawing>
                <wp:inline distT="0" distB="0" distL="0" distR="0" wp14:anchorId="3EB25640" wp14:editId="5AA39FA7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8C8BE05" w14:textId="77777777" w:rsidR="00071E84" w:rsidRPr="00443083" w:rsidRDefault="002E265A" w:rsidP="00222466">
            <w:pPr>
              <w:pStyle w:val="Information"/>
              <w:rPr>
                <w:b/>
                <w:color w:val="FFFFFF" w:themeColor="background2"/>
              </w:rPr>
            </w:pPr>
            <w:r w:rsidRPr="00443083">
              <w:rPr>
                <w:b/>
                <w:color w:val="FFFFFF" w:themeColor="background2"/>
              </w:rPr>
              <w:t>westada.tech/a1/ethanmay</w:t>
            </w:r>
          </w:p>
        </w:tc>
        <w:tc>
          <w:tcPr>
            <w:tcW w:w="1062" w:type="dxa"/>
            <w:vMerge/>
          </w:tcPr>
          <w:p w14:paraId="082E873C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C06ABDC" w14:textId="77777777" w:rsidR="00071E84" w:rsidRDefault="00071E84" w:rsidP="005801E5">
            <w:pPr>
              <w:pStyle w:val="Heading1"/>
            </w:pPr>
          </w:p>
        </w:tc>
      </w:tr>
      <w:tr w:rsidR="00647A4B" w14:paraId="15B2C0A1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301B77DB" w14:textId="77777777" w:rsidR="00647A4B" w:rsidRPr="00443083" w:rsidRDefault="002E265A" w:rsidP="007443A0">
            <w:pPr>
              <w:pStyle w:val="Heading3"/>
              <w:rPr>
                <w:color w:val="FFFFFF" w:themeColor="background2"/>
              </w:rPr>
            </w:pPr>
            <w:r w:rsidRPr="00443083">
              <w:rPr>
                <w:color w:val="FFFFFF" w:themeColor="background2"/>
              </w:rPr>
              <w:t>Goals</w:t>
            </w:r>
          </w:p>
          <w:p w14:paraId="28D1DC6F" w14:textId="77777777" w:rsidR="007443A0" w:rsidRPr="00443083" w:rsidRDefault="002E265A" w:rsidP="007443A0">
            <w:pPr>
              <w:pStyle w:val="Information"/>
              <w:rPr>
                <w:color w:val="FFFFFF" w:themeColor="background2"/>
              </w:rPr>
            </w:pPr>
            <w:r w:rsidRPr="00443083">
              <w:rPr>
                <w:color w:val="FFFFFF" w:themeColor="background2"/>
              </w:rPr>
              <w:t>My goals for the future are traditional but also unique. My goal in life is to provide care and happiness for a family and to become responsible enough to support myself as well as my friends and family.</w:t>
            </w:r>
          </w:p>
        </w:tc>
        <w:tc>
          <w:tcPr>
            <w:tcW w:w="1062" w:type="dxa"/>
          </w:tcPr>
          <w:p w14:paraId="160259EE" w14:textId="77777777" w:rsidR="00647A4B" w:rsidRDefault="00647A4B" w:rsidP="00222466"/>
        </w:tc>
        <w:tc>
          <w:tcPr>
            <w:tcW w:w="6137" w:type="dxa"/>
            <w:vMerge/>
          </w:tcPr>
          <w:p w14:paraId="7340BD80" w14:textId="77777777" w:rsidR="00647A4B" w:rsidRDefault="00647A4B" w:rsidP="00222466"/>
        </w:tc>
      </w:tr>
    </w:tbl>
    <w:p w14:paraId="05948DF9" w14:textId="77777777" w:rsidR="007F5B63" w:rsidRPr="00CE1E3D" w:rsidRDefault="00443083" w:rsidP="00CE1E3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0B1AB" wp14:editId="311CCB75">
                <wp:simplePos x="0" y="0"/>
                <wp:positionH relativeFrom="margin">
                  <wp:align>center</wp:align>
                </wp:positionH>
                <wp:positionV relativeFrom="paragraph">
                  <wp:posOffset>-9184005</wp:posOffset>
                </wp:positionV>
                <wp:extent cx="9305925" cy="1695450"/>
                <wp:effectExtent l="0" t="0" r="0" b="0"/>
                <wp:wrapNone/>
                <wp:docPr id="1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925" cy="1695450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C6A06" id="Minus Sign 10" o:spid="_x0000_s1026" style="position:absolute;margin-left:0;margin-top:-723.15pt;width:732.75pt;height:133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9305925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" path="m1233500,648340r6838925,l8072425,1047110r-6838925,l1233500,648340xe" fillcolor="#a8d6ec [820]" strokecolor="#a8d6ec [820]" strokeweight="1pt">
                <v:stroke joinstyle="miter"/>
                <v:path arrowok="t" o:connecttype="custom" o:connectlocs="1233500,648340;8072425,648340;8072425,1047110;1233500,1047110;1233500,6483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61548" wp14:editId="3C5B3376">
                <wp:simplePos x="0" y="0"/>
                <wp:positionH relativeFrom="column">
                  <wp:posOffset>-1417320</wp:posOffset>
                </wp:positionH>
                <wp:positionV relativeFrom="paragraph">
                  <wp:posOffset>-582930</wp:posOffset>
                </wp:positionV>
                <wp:extent cx="9763125" cy="1628775"/>
                <wp:effectExtent l="0" t="0" r="0" b="0"/>
                <wp:wrapNone/>
                <wp:docPr id="9" name="Equal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5" cy="1628775"/>
                        </a:xfrm>
                        <a:prstGeom prst="mathEqual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64F5" id="Equals 9" o:spid="_x0000_s1026" style="position:absolute;margin-left:-111.6pt;margin-top:-45.9pt;width:768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63125,162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" path="m1294102,335528r7174921,l8469023,718616r-7174921,l1294102,335528xm1294102,910159r7174921,l8469023,1293247r-7174921,l1294102,910159xe" fillcolor="#a8d6ec [820]" stroked="f">
                <v:path arrowok="t" o:connecttype="custom" o:connectlocs="1294102,335528;8469023,335528;8469023,718616;1294102,718616;1294102,335528;1294102,910159;8469023,910159;8469023,1293247;1294102,1293247;1294102,910159" o:connectangles="0,0,0,0,0,0,0,0,0,0"/>
              </v:shape>
            </w:pict>
          </mc:Fallback>
        </mc:AlternateContent>
      </w:r>
    </w:p>
    <w:sectPr w:rsidR="007F5B63" w:rsidRPr="00CE1E3D" w:rsidSect="00647A4B">
      <w:headerReference w:type="default" r:id="rId20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DC7EC" w14:textId="77777777" w:rsidR="009718A0" w:rsidRDefault="009718A0" w:rsidP="00590471">
      <w:r>
        <w:separator/>
      </w:r>
    </w:p>
  </w:endnote>
  <w:endnote w:type="continuationSeparator" w:id="0">
    <w:p w14:paraId="5D4D850D" w14:textId="77777777" w:rsidR="009718A0" w:rsidRDefault="009718A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9A756" w14:textId="77777777" w:rsidR="009718A0" w:rsidRDefault="009718A0" w:rsidP="00590471">
      <w:r>
        <w:separator/>
      </w:r>
    </w:p>
  </w:footnote>
  <w:footnote w:type="continuationSeparator" w:id="0">
    <w:p w14:paraId="0B3CD010" w14:textId="77777777" w:rsidR="009718A0" w:rsidRDefault="009718A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285F2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5F8684" wp14:editId="67B84740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3C12E69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39"/>
    <w:rsid w:val="00060042"/>
    <w:rsid w:val="00071E84"/>
    <w:rsid w:val="000F7D04"/>
    <w:rsid w:val="00150ABD"/>
    <w:rsid w:val="00151F5E"/>
    <w:rsid w:val="001F5586"/>
    <w:rsid w:val="00222466"/>
    <w:rsid w:val="002E265A"/>
    <w:rsid w:val="00443083"/>
    <w:rsid w:val="00472C27"/>
    <w:rsid w:val="004779CF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F54A0"/>
    <w:rsid w:val="007F5B63"/>
    <w:rsid w:val="00846CB9"/>
    <w:rsid w:val="008472E9"/>
    <w:rsid w:val="008C2CFC"/>
    <w:rsid w:val="008F6E2E"/>
    <w:rsid w:val="009718A0"/>
    <w:rsid w:val="009C2E65"/>
    <w:rsid w:val="009E7839"/>
    <w:rsid w:val="00B6466C"/>
    <w:rsid w:val="00B863AD"/>
    <w:rsid w:val="00BE7C05"/>
    <w:rsid w:val="00BF4D49"/>
    <w:rsid w:val="00C4452C"/>
    <w:rsid w:val="00CB7DED"/>
    <w:rsid w:val="00CE1E3D"/>
    <w:rsid w:val="00DF2F8A"/>
    <w:rsid w:val="00E90A60"/>
    <w:rsid w:val="00EE7E09"/>
    <w:rsid w:val="00F0223C"/>
    <w:rsid w:val="00F51250"/>
    <w:rsid w:val="00FA37E0"/>
    <w:rsid w:val="00FD2CBC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8DEABA"/>
  <w14:defaultImageDpi w14:val="0"/>
  <w15:docId w15:val="{52BD300D-5C21-4AA1-9BEB-1BDFE03A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0E6E70-9043-4FAA-BAE3-94BEC2E0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76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 May</cp:lastModifiedBy>
  <cp:revision>4</cp:revision>
  <cp:lastPrinted>2018-12-01T21:38:00Z</cp:lastPrinted>
  <dcterms:created xsi:type="dcterms:W3CDTF">2018-12-01T21:09:00Z</dcterms:created>
  <dcterms:modified xsi:type="dcterms:W3CDTF">2019-06-28T18:31:00Z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