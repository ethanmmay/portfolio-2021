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618080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E2BD300" w14:textId="15A88203" w:rsidR="00692703" w:rsidRPr="00CF1A49" w:rsidRDefault="008C2CD3" w:rsidP="00913946">
            <w:pPr>
              <w:pStyle w:val="Title"/>
            </w:pPr>
            <w:r>
              <w:t>Ethan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May</w:t>
            </w:r>
          </w:p>
          <w:p w14:paraId="324A6E1C" w14:textId="39F2C7A6" w:rsidR="00692703" w:rsidRPr="00CF1A49" w:rsidRDefault="008C2CD3" w:rsidP="00913946">
            <w:pPr>
              <w:pStyle w:val="ContactInfo"/>
              <w:contextualSpacing w:val="0"/>
            </w:pPr>
            <w:r>
              <w:t>3880 W. Riva Capri St.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637B15626C44AE2A361E137C184F36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+1(208) 890-4788</w:t>
            </w:r>
          </w:p>
          <w:p w14:paraId="6C6EEA1B" w14:textId="28431801" w:rsidR="00692703" w:rsidRPr="00CF1A49" w:rsidRDefault="008C2CD3" w:rsidP="00913946">
            <w:pPr>
              <w:pStyle w:val="ContactInfoEmphasis"/>
              <w:contextualSpacing w:val="0"/>
            </w:pPr>
            <w:r>
              <w:t>ethaniel.may@gmail.com</w:t>
            </w:r>
          </w:p>
        </w:tc>
      </w:tr>
      <w:tr w:rsidR="009571D8" w:rsidRPr="00CF1A49" w14:paraId="5E4E8CEC" w14:textId="77777777" w:rsidTr="00692703">
        <w:tc>
          <w:tcPr>
            <w:tcW w:w="9360" w:type="dxa"/>
            <w:tcMar>
              <w:top w:w="432" w:type="dxa"/>
            </w:tcMar>
          </w:tcPr>
          <w:p w14:paraId="12F86530" w14:textId="0E587A54" w:rsidR="001755A8" w:rsidRPr="00CF1A49" w:rsidRDefault="008C2CD3" w:rsidP="00913946">
            <w:pPr>
              <w:contextualSpacing w:val="0"/>
            </w:pPr>
            <w:r>
              <w:t xml:space="preserve">Chasing the dream of successful entrepreneurship, I want to learn about the Software Development industry and how I can fit in. </w:t>
            </w:r>
            <w:r w:rsidR="00A67833">
              <w:t>Inspired by the possibilities of Machine Learning, I want to build something worthy of being proud of.</w:t>
            </w:r>
          </w:p>
        </w:tc>
      </w:tr>
    </w:tbl>
    <w:p w14:paraId="06811334" w14:textId="77777777" w:rsidR="004E01EB" w:rsidRPr="00CF1A49" w:rsidRDefault="00265AD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FDAA45788D44D3A9F821347B422A07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15139DD" w14:textId="77777777" w:rsidTr="00D66A52">
        <w:tc>
          <w:tcPr>
            <w:tcW w:w="9355" w:type="dxa"/>
          </w:tcPr>
          <w:p w14:paraId="20CA60B9" w14:textId="0B3D1C2A" w:rsidR="001D0BF1" w:rsidRPr="00CF1A49" w:rsidRDefault="00A67833" w:rsidP="001D0BF1">
            <w:pPr>
              <w:pStyle w:val="Heading3"/>
              <w:contextualSpacing w:val="0"/>
              <w:outlineLvl w:val="2"/>
            </w:pPr>
            <w:r>
              <w:t>May 2018</w:t>
            </w:r>
            <w:r w:rsidR="001D0BF1" w:rsidRPr="00CF1A49">
              <w:t xml:space="preserve"> – </w:t>
            </w:r>
            <w:r>
              <w:t>October 2018</w:t>
            </w:r>
          </w:p>
          <w:p w14:paraId="0EED60D8" w14:textId="1D324670" w:rsidR="001D0BF1" w:rsidRPr="00CF1A49" w:rsidRDefault="00A67833" w:rsidP="001D0BF1">
            <w:pPr>
              <w:pStyle w:val="Heading2"/>
              <w:contextualSpacing w:val="0"/>
              <w:outlineLvl w:val="1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Fanci Freez</w:t>
            </w:r>
          </w:p>
          <w:p w14:paraId="43A8E475" w14:textId="33A5CEA5" w:rsidR="001E3120" w:rsidRPr="00CF1A49" w:rsidRDefault="00A67833" w:rsidP="001D0BF1">
            <w:pPr>
              <w:contextualSpacing w:val="0"/>
            </w:pPr>
            <w:r>
              <w:t>Managing money, taking directions, completing routines, working with a team</w:t>
            </w:r>
          </w:p>
        </w:tc>
      </w:tr>
      <w:tr w:rsidR="00F61DF9" w:rsidRPr="00CF1A49" w14:paraId="0F069EE3" w14:textId="77777777" w:rsidTr="00F61DF9">
        <w:tc>
          <w:tcPr>
            <w:tcW w:w="9355" w:type="dxa"/>
            <w:tcMar>
              <w:top w:w="216" w:type="dxa"/>
            </w:tcMar>
          </w:tcPr>
          <w:p w14:paraId="6425B98F" w14:textId="6FA329BC" w:rsidR="00F61DF9" w:rsidRPr="00CF1A49" w:rsidRDefault="00A67833" w:rsidP="00F61DF9">
            <w:pPr>
              <w:pStyle w:val="Heading3"/>
              <w:contextualSpacing w:val="0"/>
              <w:outlineLvl w:val="2"/>
            </w:pPr>
            <w:r>
              <w:t>November 2017</w:t>
            </w:r>
            <w:r w:rsidR="00F61DF9" w:rsidRPr="00CF1A49">
              <w:t xml:space="preserve"> – </w:t>
            </w:r>
            <w:r>
              <w:t>October 2018</w:t>
            </w:r>
          </w:p>
          <w:p w14:paraId="164CA0D5" w14:textId="27D7C204" w:rsidR="00F61DF9" w:rsidRPr="00CF1A49" w:rsidRDefault="00A67833" w:rsidP="00F61DF9">
            <w:pPr>
              <w:pStyle w:val="Heading2"/>
              <w:contextualSpacing w:val="0"/>
              <w:outlineLvl w:val="1"/>
            </w:pPr>
            <w:r>
              <w:t>Product Testing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Blocksmith</w:t>
            </w:r>
          </w:p>
          <w:p w14:paraId="14C2C4DA" w14:textId="120B2F8B" w:rsidR="00F61DF9" w:rsidRDefault="00A67833" w:rsidP="00F61DF9">
            <w:r>
              <w:t>Testing VR Software</w:t>
            </w:r>
          </w:p>
        </w:tc>
      </w:tr>
    </w:tbl>
    <w:sdt>
      <w:sdtPr>
        <w:alias w:val="Education:"/>
        <w:tag w:val="Education:"/>
        <w:id w:val="-1908763273"/>
        <w:placeholder>
          <w:docPart w:val="FB5E3AFBAE534669ACC49B59E3F7E9AA"/>
        </w:placeholder>
        <w:temporary/>
        <w:showingPlcHdr/>
        <w15:appearance w15:val="hidden"/>
      </w:sdtPr>
      <w:sdtEndPr/>
      <w:sdtContent>
        <w:p w14:paraId="0C0A2D1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02F87DD" w14:textId="77777777" w:rsidTr="00D66A52">
        <w:tc>
          <w:tcPr>
            <w:tcW w:w="9355" w:type="dxa"/>
          </w:tcPr>
          <w:p w14:paraId="7D701E18" w14:textId="3928B2D1" w:rsidR="001D0BF1" w:rsidRPr="00CF1A49" w:rsidRDefault="00A67833" w:rsidP="001D0BF1">
            <w:pPr>
              <w:pStyle w:val="Heading3"/>
              <w:contextualSpacing w:val="0"/>
              <w:outlineLvl w:val="2"/>
            </w:pPr>
            <w:r>
              <w:t>2016-2020</w:t>
            </w:r>
          </w:p>
          <w:p w14:paraId="513F8A02" w14:textId="047D6758" w:rsidR="001D0BF1" w:rsidRPr="00CF1A49" w:rsidRDefault="00A67833" w:rsidP="001D0BF1">
            <w:pPr>
              <w:pStyle w:val="Heading2"/>
              <w:contextualSpacing w:val="0"/>
              <w:outlineLvl w:val="1"/>
            </w:pPr>
            <w:r>
              <w:t>HS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Rocky Mountain High School</w:t>
            </w:r>
          </w:p>
          <w:p w14:paraId="0D9E6258" w14:textId="67F4230A" w:rsidR="007538DC" w:rsidRPr="00CF1A49" w:rsidRDefault="006E1099" w:rsidP="007538DC">
            <w:pPr>
              <w:contextualSpacing w:val="0"/>
            </w:pPr>
            <w:r>
              <w:t>8 AP/Honors Courses including AP Computer Science and Database Design &amp; Development</w:t>
            </w:r>
          </w:p>
        </w:tc>
      </w:tr>
      <w:tr w:rsidR="00F61DF9" w:rsidRPr="00CF1A49" w14:paraId="23278710" w14:textId="77777777" w:rsidTr="00F61DF9">
        <w:tc>
          <w:tcPr>
            <w:tcW w:w="9355" w:type="dxa"/>
            <w:tcMar>
              <w:top w:w="216" w:type="dxa"/>
            </w:tcMar>
          </w:tcPr>
          <w:p w14:paraId="48814B03" w14:textId="1BF13244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B6D5FFE8E90F4358802F7C3F3DD6EDD3"/>
        </w:placeholder>
        <w:temporary/>
        <w:showingPlcHdr/>
        <w15:appearance w15:val="hidden"/>
      </w:sdtPr>
      <w:sdtEndPr/>
      <w:sdtContent>
        <w:p w14:paraId="3E75238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66231ED" w14:textId="77777777" w:rsidTr="00CF1A49">
        <w:tc>
          <w:tcPr>
            <w:tcW w:w="4675" w:type="dxa"/>
          </w:tcPr>
          <w:p w14:paraId="2EE13DD9" w14:textId="366A7442" w:rsidR="001E3120" w:rsidRPr="006E1507" w:rsidRDefault="006E1099" w:rsidP="006E1507">
            <w:pPr>
              <w:pStyle w:val="ListBullet"/>
              <w:contextualSpacing w:val="0"/>
            </w:pPr>
            <w:r>
              <w:t>Python, Java, HTML/CSS programming</w:t>
            </w:r>
          </w:p>
          <w:p w14:paraId="255DE2EA" w14:textId="77777777" w:rsidR="001F4E6D" w:rsidRDefault="006E1099" w:rsidP="006E1507">
            <w:pPr>
              <w:pStyle w:val="ListBullet"/>
              <w:contextualSpacing w:val="0"/>
            </w:pPr>
            <w:r>
              <w:t xml:space="preserve">Some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 &amp; C++</w:t>
            </w:r>
          </w:p>
          <w:p w14:paraId="120E8A12" w14:textId="75BC1B5E" w:rsidR="003B0BCA" w:rsidRPr="006E1507" w:rsidRDefault="003B0BCA" w:rsidP="006E1507">
            <w:pPr>
              <w:pStyle w:val="ListBullet"/>
              <w:contextualSpacing w:val="0"/>
            </w:pPr>
            <w:r>
              <w:t>German Speaking/Reading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52D39F04" w14:textId="7DADD92E" w:rsidR="003A0632" w:rsidRPr="006E1507" w:rsidRDefault="006E1099" w:rsidP="006E1507">
            <w:pPr>
              <w:pStyle w:val="ListBullet"/>
              <w:contextualSpacing w:val="0"/>
            </w:pPr>
            <w:r>
              <w:t>All Microsoft Office Products</w:t>
            </w:r>
          </w:p>
          <w:p w14:paraId="1EDAF576" w14:textId="4C72DAEF" w:rsidR="001E3120" w:rsidRDefault="006E1099" w:rsidP="006E1099">
            <w:pPr>
              <w:pStyle w:val="ListBullet"/>
              <w:contextualSpacing w:val="0"/>
            </w:pPr>
            <w:r>
              <w:t>Page Design &amp; Composition</w:t>
            </w:r>
          </w:p>
          <w:p w14:paraId="6D45F157" w14:textId="2198E001" w:rsidR="003B0BCA" w:rsidRDefault="003B0BCA" w:rsidP="006E1099">
            <w:pPr>
              <w:pStyle w:val="ListBullet"/>
              <w:contextualSpacing w:val="0"/>
            </w:pPr>
            <w:r>
              <w:t>Computer Assembly &amp; Installation</w:t>
            </w:r>
          </w:p>
          <w:p w14:paraId="56C24872" w14:textId="7B2D95DB" w:rsidR="003B0BCA" w:rsidRPr="006E1507" w:rsidRDefault="003B0BCA" w:rsidP="003B0BC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4843E0C7F1E148648B9F856FFE7EF15A"/>
        </w:placeholder>
        <w:temporary/>
        <w:showingPlcHdr/>
        <w15:appearance w15:val="hidden"/>
      </w:sdtPr>
      <w:sdtEndPr/>
      <w:sdtContent>
        <w:p w14:paraId="30223C3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C6E0D23" w14:textId="5BB20F30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8BD08" w14:textId="77777777" w:rsidR="008C2CD3" w:rsidRDefault="008C2CD3" w:rsidP="0068194B">
      <w:r>
        <w:separator/>
      </w:r>
    </w:p>
    <w:p w14:paraId="7F38A183" w14:textId="77777777" w:rsidR="008C2CD3" w:rsidRDefault="008C2CD3"/>
    <w:p w14:paraId="3A9914FA" w14:textId="77777777" w:rsidR="008C2CD3" w:rsidRDefault="008C2CD3"/>
  </w:endnote>
  <w:endnote w:type="continuationSeparator" w:id="0">
    <w:p w14:paraId="66366995" w14:textId="77777777" w:rsidR="008C2CD3" w:rsidRDefault="008C2CD3" w:rsidP="0068194B">
      <w:r>
        <w:continuationSeparator/>
      </w:r>
    </w:p>
    <w:p w14:paraId="507D6300" w14:textId="77777777" w:rsidR="008C2CD3" w:rsidRDefault="008C2CD3"/>
    <w:p w14:paraId="754BEA16" w14:textId="77777777" w:rsidR="008C2CD3" w:rsidRDefault="008C2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4A5E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ABFCC" w14:textId="77777777" w:rsidR="008C2CD3" w:rsidRDefault="008C2CD3" w:rsidP="0068194B">
      <w:r>
        <w:separator/>
      </w:r>
    </w:p>
    <w:p w14:paraId="729CC4E8" w14:textId="77777777" w:rsidR="008C2CD3" w:rsidRDefault="008C2CD3"/>
    <w:p w14:paraId="033AE348" w14:textId="77777777" w:rsidR="008C2CD3" w:rsidRDefault="008C2CD3"/>
  </w:footnote>
  <w:footnote w:type="continuationSeparator" w:id="0">
    <w:p w14:paraId="5142232D" w14:textId="77777777" w:rsidR="008C2CD3" w:rsidRDefault="008C2CD3" w:rsidP="0068194B">
      <w:r>
        <w:continuationSeparator/>
      </w:r>
    </w:p>
    <w:p w14:paraId="714C63A1" w14:textId="77777777" w:rsidR="008C2CD3" w:rsidRDefault="008C2CD3"/>
    <w:p w14:paraId="1A9716CB" w14:textId="77777777" w:rsidR="008C2CD3" w:rsidRDefault="008C2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51C5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C46567" wp14:editId="247308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0D26DD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D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0BCA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A9B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099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2CD3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833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A4C5D0"/>
  <w15:chartTrackingRefBased/>
  <w15:docId w15:val="{861C2BE6-0C06-4A54-BBEB-CF8C09B6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Local\Microsoft\Office\16.0\DTS\en-US%7bF20AAF9A-ADC1-4D82-B2E1-34A8192C0C38%7d\%7bD1B13955-4DD7-4F50-A8CF-0402703F8356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37B15626C44AE2A361E137C184F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E040D-B0A6-4C19-9F4B-A20E58764FA2}"/>
      </w:docPartPr>
      <w:docPartBody>
        <w:p w:rsidR="00A6480F" w:rsidRDefault="00A6480F">
          <w:pPr>
            <w:pStyle w:val="E637B15626C44AE2A361E137C184F368"/>
          </w:pPr>
          <w:r w:rsidRPr="00CF1A49">
            <w:t>·</w:t>
          </w:r>
        </w:p>
      </w:docPartBody>
    </w:docPart>
    <w:docPart>
      <w:docPartPr>
        <w:name w:val="AFDAA45788D44D3A9F821347B422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9FE2-1F83-4EAD-8B14-EDB5A65A2129}"/>
      </w:docPartPr>
      <w:docPartBody>
        <w:p w:rsidR="00A6480F" w:rsidRDefault="00A6480F">
          <w:pPr>
            <w:pStyle w:val="AFDAA45788D44D3A9F821347B422A079"/>
          </w:pPr>
          <w:r w:rsidRPr="00CF1A49">
            <w:t>Experience</w:t>
          </w:r>
        </w:p>
      </w:docPartBody>
    </w:docPart>
    <w:docPart>
      <w:docPartPr>
        <w:name w:val="FB5E3AFBAE534669ACC49B59E3F7E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2637-3739-404E-9583-6B49EA48A5F5}"/>
      </w:docPartPr>
      <w:docPartBody>
        <w:p w:rsidR="00A6480F" w:rsidRDefault="00A6480F">
          <w:pPr>
            <w:pStyle w:val="FB5E3AFBAE534669ACC49B59E3F7E9AA"/>
          </w:pPr>
          <w:r w:rsidRPr="00CF1A49">
            <w:t>Education</w:t>
          </w:r>
        </w:p>
      </w:docPartBody>
    </w:docPart>
    <w:docPart>
      <w:docPartPr>
        <w:name w:val="B6D5FFE8E90F4358802F7C3F3DD6E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B380-46F0-439A-81BF-FA7741B64B96}"/>
      </w:docPartPr>
      <w:docPartBody>
        <w:p w:rsidR="00A6480F" w:rsidRDefault="00A6480F">
          <w:pPr>
            <w:pStyle w:val="B6D5FFE8E90F4358802F7C3F3DD6EDD3"/>
          </w:pPr>
          <w:r w:rsidRPr="00CF1A49">
            <w:t>Skills</w:t>
          </w:r>
        </w:p>
      </w:docPartBody>
    </w:docPart>
    <w:docPart>
      <w:docPartPr>
        <w:name w:val="4843E0C7F1E148648B9F856FFE7EF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70A-E548-49A9-A1D5-CF2D3F99D40F}"/>
      </w:docPartPr>
      <w:docPartBody>
        <w:p w:rsidR="00A6480F" w:rsidRDefault="00A6480F">
          <w:pPr>
            <w:pStyle w:val="4843E0C7F1E148648B9F856FFE7EF15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0F"/>
    <w:rsid w:val="00A6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A101651B004AD199AEC362506AAAD4">
    <w:name w:val="50A101651B004AD199AEC362506AAAD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70EF16DEC946FBB56CDC2940137C97">
    <w:name w:val="B470EF16DEC946FBB56CDC2940137C97"/>
  </w:style>
  <w:style w:type="paragraph" w:customStyle="1" w:styleId="8E9429AC0F1745BF82848228FEBFD0D9">
    <w:name w:val="8E9429AC0F1745BF82848228FEBFD0D9"/>
  </w:style>
  <w:style w:type="paragraph" w:customStyle="1" w:styleId="E637B15626C44AE2A361E137C184F368">
    <w:name w:val="E637B15626C44AE2A361E137C184F368"/>
  </w:style>
  <w:style w:type="paragraph" w:customStyle="1" w:styleId="48838E9725B84E958E65489207613A32">
    <w:name w:val="48838E9725B84E958E65489207613A32"/>
  </w:style>
  <w:style w:type="paragraph" w:customStyle="1" w:styleId="4737AB5C67B44EA091CC70416148EC9C">
    <w:name w:val="4737AB5C67B44EA091CC70416148EC9C"/>
  </w:style>
  <w:style w:type="paragraph" w:customStyle="1" w:styleId="5BF9EB468CE348FDB9DA4922D335D952">
    <w:name w:val="5BF9EB468CE348FDB9DA4922D335D952"/>
  </w:style>
  <w:style w:type="paragraph" w:customStyle="1" w:styleId="08F33E78E16D44FE837EBDDDFB45EB45">
    <w:name w:val="08F33E78E16D44FE837EBDDDFB45EB45"/>
  </w:style>
  <w:style w:type="paragraph" w:customStyle="1" w:styleId="28A5ECAEC4D94B068B495F429A300573">
    <w:name w:val="28A5ECAEC4D94B068B495F429A300573"/>
  </w:style>
  <w:style w:type="paragraph" w:customStyle="1" w:styleId="AF6F4A6D368C45CC92EA4D8E2A2D76B7">
    <w:name w:val="AF6F4A6D368C45CC92EA4D8E2A2D76B7"/>
  </w:style>
  <w:style w:type="paragraph" w:customStyle="1" w:styleId="592A22C20167431EAD492029F98DF231">
    <w:name w:val="592A22C20167431EAD492029F98DF231"/>
  </w:style>
  <w:style w:type="paragraph" w:customStyle="1" w:styleId="AFDAA45788D44D3A9F821347B422A079">
    <w:name w:val="AFDAA45788D44D3A9F821347B422A079"/>
  </w:style>
  <w:style w:type="paragraph" w:customStyle="1" w:styleId="B674D34D7EC74E3DAFEDF2137B6BC677">
    <w:name w:val="B674D34D7EC74E3DAFEDF2137B6BC677"/>
  </w:style>
  <w:style w:type="paragraph" w:customStyle="1" w:styleId="920183DF268C4113B35EE20F13365E68">
    <w:name w:val="920183DF268C4113B35EE20F13365E68"/>
  </w:style>
  <w:style w:type="paragraph" w:customStyle="1" w:styleId="99EB5A85C14A4C7F8375F3ADAE8FFE2C">
    <w:name w:val="99EB5A85C14A4C7F8375F3ADAE8FFE2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3488FE2554474AB86EC2E34791774A">
    <w:name w:val="803488FE2554474AB86EC2E34791774A"/>
  </w:style>
  <w:style w:type="paragraph" w:customStyle="1" w:styleId="14A134F9F5904E228B4C3EF5B8A3C30B">
    <w:name w:val="14A134F9F5904E228B4C3EF5B8A3C30B"/>
  </w:style>
  <w:style w:type="paragraph" w:customStyle="1" w:styleId="1D183654B71A4FEFB6C7701FC5797029">
    <w:name w:val="1D183654B71A4FEFB6C7701FC5797029"/>
  </w:style>
  <w:style w:type="paragraph" w:customStyle="1" w:styleId="B4F38443EE7C4629B75953DC1F64D1B3">
    <w:name w:val="B4F38443EE7C4629B75953DC1F64D1B3"/>
  </w:style>
  <w:style w:type="paragraph" w:customStyle="1" w:styleId="E0CA98F430034FEDA7FBE72BBDB45681">
    <w:name w:val="E0CA98F430034FEDA7FBE72BBDB45681"/>
  </w:style>
  <w:style w:type="paragraph" w:customStyle="1" w:styleId="7E2B75078BA043FF8A6206CAC729AD11">
    <w:name w:val="7E2B75078BA043FF8A6206CAC729AD11"/>
  </w:style>
  <w:style w:type="paragraph" w:customStyle="1" w:styleId="1496C780E80E4851872FA1E10BC9EEC1">
    <w:name w:val="1496C780E80E4851872FA1E10BC9EEC1"/>
  </w:style>
  <w:style w:type="paragraph" w:customStyle="1" w:styleId="FB5E3AFBAE534669ACC49B59E3F7E9AA">
    <w:name w:val="FB5E3AFBAE534669ACC49B59E3F7E9AA"/>
  </w:style>
  <w:style w:type="paragraph" w:customStyle="1" w:styleId="CFF6B304FB51427BA913D237F27D099E">
    <w:name w:val="CFF6B304FB51427BA913D237F27D099E"/>
  </w:style>
  <w:style w:type="paragraph" w:customStyle="1" w:styleId="2317D6F89D8940BFBAE12CEB13E66DE1">
    <w:name w:val="2317D6F89D8940BFBAE12CEB13E66DE1"/>
  </w:style>
  <w:style w:type="paragraph" w:customStyle="1" w:styleId="F764BA0E7D634C6B843703BC8CAB0153">
    <w:name w:val="F764BA0E7D634C6B843703BC8CAB0153"/>
  </w:style>
  <w:style w:type="paragraph" w:customStyle="1" w:styleId="2F4F9B06967F4BED8F58598CC931BB1C">
    <w:name w:val="2F4F9B06967F4BED8F58598CC931BB1C"/>
  </w:style>
  <w:style w:type="paragraph" w:customStyle="1" w:styleId="CC6F587FABEF4010A07A59D55F204A68">
    <w:name w:val="CC6F587FABEF4010A07A59D55F204A68"/>
  </w:style>
  <w:style w:type="paragraph" w:customStyle="1" w:styleId="2297EDADC3A24DC1BC9F29143B820DE1">
    <w:name w:val="2297EDADC3A24DC1BC9F29143B820DE1"/>
  </w:style>
  <w:style w:type="paragraph" w:customStyle="1" w:styleId="8993D9D5984A401E86090874AE1DB773">
    <w:name w:val="8993D9D5984A401E86090874AE1DB773"/>
  </w:style>
  <w:style w:type="paragraph" w:customStyle="1" w:styleId="07E08C5B08314F418390836EE9A93211">
    <w:name w:val="07E08C5B08314F418390836EE9A93211"/>
  </w:style>
  <w:style w:type="paragraph" w:customStyle="1" w:styleId="6541C2FF95B1486EBEC2A73475A3311D">
    <w:name w:val="6541C2FF95B1486EBEC2A73475A3311D"/>
  </w:style>
  <w:style w:type="paragraph" w:customStyle="1" w:styleId="B7DA405A2C9848D58891C39E05B2B1CD">
    <w:name w:val="B7DA405A2C9848D58891C39E05B2B1CD"/>
  </w:style>
  <w:style w:type="paragraph" w:customStyle="1" w:styleId="B6D5FFE8E90F4358802F7C3F3DD6EDD3">
    <w:name w:val="B6D5FFE8E90F4358802F7C3F3DD6EDD3"/>
  </w:style>
  <w:style w:type="paragraph" w:customStyle="1" w:styleId="FE49724F1E4743BD94DF658E8C9B3D28">
    <w:name w:val="FE49724F1E4743BD94DF658E8C9B3D28"/>
  </w:style>
  <w:style w:type="paragraph" w:customStyle="1" w:styleId="A6AAD0C0ABAC45C7A029885FC2E365A2">
    <w:name w:val="A6AAD0C0ABAC45C7A029885FC2E365A2"/>
  </w:style>
  <w:style w:type="paragraph" w:customStyle="1" w:styleId="0A459736F06745ECA72E9EBCA50A1D71">
    <w:name w:val="0A459736F06745ECA72E9EBCA50A1D71"/>
  </w:style>
  <w:style w:type="paragraph" w:customStyle="1" w:styleId="CAD43E34260D4FBEAF8DEC5C91C6881D">
    <w:name w:val="CAD43E34260D4FBEAF8DEC5C91C6881D"/>
  </w:style>
  <w:style w:type="paragraph" w:customStyle="1" w:styleId="B8E9EE5BAF484E6ABC0BD2BB7901855C">
    <w:name w:val="B8E9EE5BAF484E6ABC0BD2BB7901855C"/>
  </w:style>
  <w:style w:type="paragraph" w:customStyle="1" w:styleId="4843E0C7F1E148648B9F856FFE7EF15A">
    <w:name w:val="4843E0C7F1E148648B9F856FFE7EF15A"/>
  </w:style>
  <w:style w:type="paragraph" w:customStyle="1" w:styleId="7E4DEDCAF4724804A0C59C296DB957A2">
    <w:name w:val="7E4DEDCAF4724804A0C59C296DB95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{D1B13955-4DD7-4F50-A8CF-0402703F8356}tf16402488.dotx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 May</cp:lastModifiedBy>
  <cp:revision>2</cp:revision>
  <dcterms:created xsi:type="dcterms:W3CDTF">2020-06-17T00:21:00Z</dcterms:created>
  <dcterms:modified xsi:type="dcterms:W3CDTF">2020-06-17T00:21:00Z</dcterms:modified>
  <cp:category/>
</cp:coreProperties>
</file>